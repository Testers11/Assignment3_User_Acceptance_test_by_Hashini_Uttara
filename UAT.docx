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Tr="000F03F6">
        <w:trPr>
          <w:cantSplit/>
          <w:trHeight w:val="435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303EF" w:rsidRPr="00E303EF" w:rsidRDefault="007B19B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1</w:t>
            </w:r>
          </w:p>
        </w:tc>
      </w:tr>
      <w:tr w:rsidR="000F03F6" w:rsidTr="000F03F6">
        <w:trPr>
          <w:cantSplit/>
          <w:trHeight w:val="240"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F03F6" w:rsidRDefault="000F03F6" w:rsidP="000F03F6">
            <w:pPr>
              <w:pStyle w:val="bp"/>
              <w:rPr>
                <w:b/>
              </w:rPr>
            </w:pPr>
            <w:r>
              <w:rPr>
                <w:b/>
              </w:rPr>
              <w:t>Test Date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F03F6" w:rsidRDefault="000F03F6" w:rsidP="000F03F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20/09/2018</w:t>
            </w:r>
          </w:p>
        </w:tc>
      </w:tr>
      <w:tr w:rsidR="00A30AD6" w:rsidTr="000F03F6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B19B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Hotel Book room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7B19BC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if the user inputs null value as the phone number displays a cancelled message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B19BC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Prompt to enter the phone number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B19B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Displays a cancelled message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B19B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The expected result is equal to the actual result. Therefore, function is accurate.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7B19B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B19B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Input null value as the phone number</w:t>
            </w:r>
          </w:p>
        </w:tc>
        <w:tc>
          <w:tcPr>
            <w:tcW w:w="5596" w:type="dxa"/>
          </w:tcPr>
          <w:p w:rsidR="00DF1585" w:rsidRDefault="005170DF" w:rsidP="0093488F">
            <w:pPr>
              <w:pStyle w:val="bp"/>
              <w:rPr>
                <w:sz w:val="24"/>
              </w:rPr>
            </w:pPr>
            <w:r w:rsidRPr="00F872B5">
              <w:rPr>
                <w:sz w:val="24"/>
                <w:szCs w:val="24"/>
              </w:rPr>
              <w:t>BookingUI: User cancelled at input phone number</w:t>
            </w:r>
          </w:p>
        </w:tc>
        <w:tc>
          <w:tcPr>
            <w:tcW w:w="714" w:type="dxa"/>
          </w:tcPr>
          <w:p w:rsidR="00DF1585" w:rsidRDefault="005170DF" w:rsidP="0093488F">
            <w:pPr>
              <w:pStyle w:val="RowHeadings"/>
              <w:spacing w:before="80" w:after="80"/>
              <w:jc w:val="center"/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5200B" w:rsidTr="0064421E">
        <w:trPr>
          <w:cantSplit/>
          <w:trHeight w:val="435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5200B" w:rsidRDefault="0005200B" w:rsidP="006442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5200B" w:rsidRPr="00E303EF" w:rsidRDefault="0005200B" w:rsidP="0064421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>
              <w:rPr>
                <w:color w:val="0000FF"/>
                <w:sz w:val="24"/>
                <w:szCs w:val="24"/>
              </w:rPr>
              <w:t>2</w:t>
            </w:r>
          </w:p>
        </w:tc>
      </w:tr>
      <w:tr w:rsidR="0005200B" w:rsidTr="0064421E">
        <w:trPr>
          <w:cantSplit/>
          <w:trHeight w:val="240"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5200B" w:rsidRDefault="0005200B" w:rsidP="0064421E">
            <w:pPr>
              <w:pStyle w:val="bp"/>
              <w:rPr>
                <w:b/>
              </w:rPr>
            </w:pPr>
            <w:r>
              <w:rPr>
                <w:b/>
              </w:rPr>
              <w:t>Test Date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200B" w:rsidRDefault="0005200B" w:rsidP="0064421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21</w:t>
            </w:r>
            <w:r>
              <w:rPr>
                <w:color w:val="0000FF"/>
                <w:sz w:val="24"/>
                <w:szCs w:val="24"/>
              </w:rPr>
              <w:t>/09/2018</w:t>
            </w:r>
          </w:p>
        </w:tc>
      </w:tr>
      <w:tr w:rsidR="0005200B" w:rsidTr="0064421E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200B" w:rsidRDefault="0005200B" w:rsidP="006442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200B" w:rsidRPr="00E303EF" w:rsidRDefault="0005200B" w:rsidP="0064421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Hotel Book room Use Case</w:t>
            </w:r>
          </w:p>
        </w:tc>
      </w:tr>
      <w:tr w:rsidR="0005200B" w:rsidTr="0064421E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200B" w:rsidRDefault="0005200B" w:rsidP="006442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200B" w:rsidRPr="00C05D0A" w:rsidRDefault="0005200B" w:rsidP="0005200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the result of </w:t>
            </w:r>
            <w:r>
              <w:rPr>
                <w:color w:val="0000FF"/>
                <w:sz w:val="24"/>
                <w:szCs w:val="24"/>
              </w:rPr>
              <w:t>choosing a</w:t>
            </w:r>
            <w:r>
              <w:rPr>
                <w:color w:val="0000FF"/>
                <w:sz w:val="24"/>
                <w:szCs w:val="24"/>
              </w:rPr>
              <w:t xml:space="preserve"> single room and two occupants will allow the program</w:t>
            </w:r>
          </w:p>
        </w:tc>
      </w:tr>
      <w:tr w:rsidR="0005200B" w:rsidTr="0064421E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200B" w:rsidRDefault="0005200B" w:rsidP="006442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200B" w:rsidRPr="00A11301" w:rsidRDefault="0005200B" w:rsidP="0005200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Prompt to </w:t>
            </w:r>
            <w:r>
              <w:rPr>
                <w:color w:val="0000FF"/>
                <w:sz w:val="24"/>
                <w:szCs w:val="24"/>
              </w:rPr>
              <w:t>choose room type and number of occupants</w:t>
            </w:r>
          </w:p>
        </w:tc>
      </w:tr>
      <w:tr w:rsidR="0005200B" w:rsidTr="0064421E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200B" w:rsidRDefault="0005200B" w:rsidP="006442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200B" w:rsidRPr="00A11301" w:rsidRDefault="0005200B" w:rsidP="0064421E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Again prompt to choose the room type</w:t>
            </w:r>
          </w:p>
        </w:tc>
      </w:tr>
      <w:tr w:rsidR="0005200B" w:rsidTr="0064421E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5200B" w:rsidRDefault="0005200B" w:rsidP="006442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200B" w:rsidRDefault="0005200B" w:rsidP="0064421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The expected result is equal to the actual result. Therefore, function is accurate.</w:t>
            </w:r>
          </w:p>
          <w:p w:rsidR="0005200B" w:rsidRDefault="0005200B" w:rsidP="0064421E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05200B" w:rsidRDefault="0005200B" w:rsidP="0064421E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05200B" w:rsidTr="0064421E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5200B" w:rsidRDefault="0005200B" w:rsidP="006442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5200B" w:rsidRDefault="0005200B" w:rsidP="0064421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05200B" w:rsidTr="006442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5200B" w:rsidRDefault="0005200B" w:rsidP="006442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05200B" w:rsidRDefault="0005200B" w:rsidP="006442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05200B" w:rsidRDefault="0005200B" w:rsidP="006442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05200B" w:rsidRDefault="0005200B" w:rsidP="006442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05200B" w:rsidRDefault="0005200B" w:rsidP="006442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5200B" w:rsidTr="006442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5200B" w:rsidRDefault="0005200B" w:rsidP="006442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5200B" w:rsidRPr="00854E58" w:rsidRDefault="0005200B" w:rsidP="006442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Select room type</w:t>
            </w:r>
          </w:p>
        </w:tc>
        <w:tc>
          <w:tcPr>
            <w:tcW w:w="5596" w:type="dxa"/>
          </w:tcPr>
          <w:p w:rsidR="0005200B" w:rsidRDefault="0005200B" w:rsidP="0005200B">
            <w:pPr>
              <w:pStyle w:val="bp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Next Step: Prompt to </w:t>
            </w:r>
            <w:r>
              <w:rPr>
                <w:sz w:val="24"/>
                <w:szCs w:val="24"/>
              </w:rPr>
              <w:t>select</w:t>
            </w:r>
            <w:r>
              <w:rPr>
                <w:sz w:val="24"/>
                <w:szCs w:val="24"/>
              </w:rPr>
              <w:t xml:space="preserve"> number of occupants</w:t>
            </w:r>
          </w:p>
        </w:tc>
        <w:tc>
          <w:tcPr>
            <w:tcW w:w="714" w:type="dxa"/>
          </w:tcPr>
          <w:p w:rsidR="0005200B" w:rsidRDefault="0005200B" w:rsidP="0064421E">
            <w:pPr>
              <w:pStyle w:val="RowHeadings"/>
              <w:spacing w:before="80" w:after="80"/>
              <w:jc w:val="center"/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05200B" w:rsidRDefault="0005200B" w:rsidP="0064421E">
            <w:pPr>
              <w:pStyle w:val="RowHeadings"/>
              <w:spacing w:before="80" w:after="80"/>
            </w:pPr>
          </w:p>
        </w:tc>
      </w:tr>
      <w:tr w:rsidR="0005200B" w:rsidTr="006442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5200B" w:rsidRDefault="0005200B" w:rsidP="0005200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5200B" w:rsidRPr="00F872B5" w:rsidRDefault="0005200B" w:rsidP="0005200B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Number of Occupant (2 Occupants)</w:t>
            </w:r>
          </w:p>
        </w:tc>
        <w:tc>
          <w:tcPr>
            <w:tcW w:w="5596" w:type="dxa"/>
          </w:tcPr>
          <w:p w:rsidR="0005200B" w:rsidRPr="00F872B5" w:rsidRDefault="0005200B" w:rsidP="0005200B">
            <w:pPr>
              <w:pStyle w:val="bp"/>
              <w:rPr>
                <w:sz w:val="24"/>
                <w:szCs w:val="24"/>
              </w:rPr>
            </w:pPr>
            <w:r w:rsidRPr="00F872B5">
              <w:rPr>
                <w:sz w:val="24"/>
                <w:szCs w:val="24"/>
              </w:rPr>
              <w:t xml:space="preserve">Room type </w:t>
            </w:r>
            <w:r>
              <w:rPr>
                <w:sz w:val="24"/>
                <w:szCs w:val="24"/>
              </w:rPr>
              <w:t xml:space="preserve">is </w:t>
            </w:r>
            <w:r w:rsidRPr="00F872B5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acceptable</w:t>
            </w:r>
            <w:r w:rsidRPr="00F872B5">
              <w:rPr>
                <w:sz w:val="24"/>
                <w:szCs w:val="24"/>
              </w:rPr>
              <w:t>, please select another room type</w:t>
            </w:r>
          </w:p>
        </w:tc>
        <w:tc>
          <w:tcPr>
            <w:tcW w:w="714" w:type="dxa"/>
          </w:tcPr>
          <w:p w:rsidR="0005200B" w:rsidRDefault="00A25A75" w:rsidP="0005200B">
            <w:pPr>
              <w:pStyle w:val="RowHeadings"/>
              <w:spacing w:before="80" w:after="80"/>
              <w:jc w:val="center"/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05200B" w:rsidRDefault="0005200B" w:rsidP="0005200B">
            <w:pPr>
              <w:pStyle w:val="RowHeadings"/>
              <w:spacing w:before="80" w:after="80"/>
            </w:pPr>
          </w:p>
        </w:tc>
      </w:tr>
      <w:tr w:rsidR="0005200B" w:rsidTr="006442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5200B" w:rsidRDefault="0005200B" w:rsidP="0005200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5200B" w:rsidRDefault="0005200B" w:rsidP="0005200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05200B" w:rsidRDefault="0005200B" w:rsidP="0005200B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05200B" w:rsidRDefault="0005200B" w:rsidP="0005200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5200B" w:rsidRDefault="0005200B" w:rsidP="0005200B">
            <w:pPr>
              <w:pStyle w:val="RowHeadings"/>
              <w:spacing w:before="80" w:after="80"/>
            </w:pPr>
          </w:p>
        </w:tc>
      </w:tr>
    </w:tbl>
    <w:p w:rsidR="000F03F6" w:rsidRDefault="000F03F6" w:rsidP="00780A9A">
      <w:pPr>
        <w:pStyle w:val="bp"/>
        <w:spacing w:before="0" w:after="0"/>
      </w:pPr>
    </w:p>
    <w:p w:rsidR="000F03F6" w:rsidRDefault="000F03F6" w:rsidP="00780A9A">
      <w:pPr>
        <w:pStyle w:val="bp"/>
        <w:spacing w:before="0" w:after="0"/>
      </w:pPr>
    </w:p>
    <w:p w:rsidR="000F03F6" w:rsidRDefault="000F03F6" w:rsidP="00780A9A">
      <w:pPr>
        <w:pStyle w:val="bp"/>
        <w:spacing w:before="0" w:after="0"/>
      </w:pPr>
    </w:p>
    <w:p w:rsidR="000F03F6" w:rsidRDefault="000F03F6" w:rsidP="00780A9A">
      <w:pPr>
        <w:pStyle w:val="bp"/>
        <w:spacing w:before="0" w:after="0"/>
      </w:pPr>
    </w:p>
    <w:p w:rsidR="000F03F6" w:rsidRDefault="000F03F6" w:rsidP="00780A9A">
      <w:pPr>
        <w:pStyle w:val="bp"/>
        <w:spacing w:before="0" w:after="0"/>
      </w:pPr>
    </w:p>
    <w:p w:rsidR="000F03F6" w:rsidRDefault="000F03F6" w:rsidP="00780A9A">
      <w:pPr>
        <w:pStyle w:val="bp"/>
        <w:spacing w:before="0" w:after="0"/>
      </w:pPr>
    </w:p>
    <w:p w:rsidR="000F03F6" w:rsidRDefault="000F03F6" w:rsidP="00780A9A">
      <w:pPr>
        <w:pStyle w:val="bp"/>
        <w:spacing w:before="0" w:after="0"/>
      </w:pPr>
    </w:p>
    <w:p w:rsidR="00A25A75" w:rsidRDefault="00A25A75" w:rsidP="00780A9A">
      <w:pPr>
        <w:pStyle w:val="bp"/>
        <w:spacing w:before="0" w:after="0"/>
      </w:pPr>
    </w:p>
    <w:p w:rsidR="00A25A75" w:rsidRDefault="00A25A75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714D8F" w:rsidTr="0064421E">
        <w:trPr>
          <w:cantSplit/>
          <w:trHeight w:val="435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14D8F" w:rsidRDefault="00714D8F" w:rsidP="0064421E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14D8F" w:rsidRPr="00E303EF" w:rsidRDefault="00714D8F" w:rsidP="0064421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</w:t>
            </w:r>
            <w:r>
              <w:rPr>
                <w:color w:val="0000FF"/>
                <w:sz w:val="24"/>
                <w:szCs w:val="24"/>
              </w:rPr>
              <w:t>3</w:t>
            </w:r>
          </w:p>
        </w:tc>
      </w:tr>
      <w:tr w:rsidR="00714D8F" w:rsidTr="0064421E">
        <w:trPr>
          <w:cantSplit/>
          <w:trHeight w:val="240"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14D8F" w:rsidRDefault="00714D8F" w:rsidP="0064421E">
            <w:pPr>
              <w:pStyle w:val="bp"/>
              <w:rPr>
                <w:b/>
              </w:rPr>
            </w:pPr>
            <w:r>
              <w:rPr>
                <w:b/>
              </w:rPr>
              <w:t>Test Date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14D8F" w:rsidRDefault="00714D8F" w:rsidP="0064421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2</w:t>
            </w:r>
            <w:r>
              <w:rPr>
                <w:color w:val="0000FF"/>
                <w:sz w:val="24"/>
                <w:szCs w:val="24"/>
              </w:rPr>
              <w:t>2</w:t>
            </w:r>
            <w:r>
              <w:rPr>
                <w:color w:val="0000FF"/>
                <w:sz w:val="24"/>
                <w:szCs w:val="24"/>
              </w:rPr>
              <w:t>/09/2018</w:t>
            </w:r>
          </w:p>
        </w:tc>
      </w:tr>
      <w:tr w:rsidR="00714D8F" w:rsidTr="0064421E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14D8F" w:rsidRDefault="00714D8F" w:rsidP="006442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14D8F" w:rsidRPr="00E303EF" w:rsidRDefault="00714D8F" w:rsidP="0064421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Hotel Book room Use Case</w:t>
            </w:r>
          </w:p>
        </w:tc>
      </w:tr>
      <w:tr w:rsidR="00714D8F" w:rsidTr="0064421E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14D8F" w:rsidRDefault="00714D8F" w:rsidP="006442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14D8F" w:rsidRPr="00C05D0A" w:rsidRDefault="00714D8F" w:rsidP="00714D8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7B257A">
              <w:rPr>
                <w:color w:val="0070C0"/>
                <w:sz w:val="24"/>
                <w:szCs w:val="24"/>
              </w:rPr>
              <w:t xml:space="preserve">Test the program </w:t>
            </w:r>
            <w:r>
              <w:rPr>
                <w:color w:val="0070C0"/>
                <w:sz w:val="24"/>
                <w:szCs w:val="24"/>
              </w:rPr>
              <w:t xml:space="preserve">in </w:t>
            </w:r>
            <w:r w:rsidRPr="007B257A">
              <w:rPr>
                <w:color w:val="0070C0"/>
                <w:sz w:val="24"/>
                <w:szCs w:val="24"/>
              </w:rPr>
              <w:t>display</w:t>
            </w:r>
            <w:r>
              <w:rPr>
                <w:color w:val="0070C0"/>
                <w:sz w:val="24"/>
                <w:szCs w:val="24"/>
              </w:rPr>
              <w:t>ing</w:t>
            </w:r>
            <w:r w:rsidRPr="007B257A">
              <w:rPr>
                <w:color w:val="0070C0"/>
                <w:sz w:val="24"/>
                <w:szCs w:val="24"/>
              </w:rPr>
              <w:t xml:space="preserve"> of room type description, arrival date, length of stay and cost  after </w:t>
            </w:r>
            <w:r>
              <w:rPr>
                <w:color w:val="0070C0"/>
                <w:sz w:val="24"/>
                <w:szCs w:val="24"/>
              </w:rPr>
              <w:t>insert</w:t>
            </w:r>
            <w:r w:rsidRPr="007B257A">
              <w:rPr>
                <w:color w:val="0070C0"/>
                <w:sz w:val="24"/>
                <w:szCs w:val="24"/>
              </w:rPr>
              <w:t>ing inputs</w:t>
            </w:r>
          </w:p>
        </w:tc>
      </w:tr>
      <w:tr w:rsidR="00714D8F" w:rsidTr="0064421E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14D8F" w:rsidRDefault="00714D8F" w:rsidP="006442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14D8F" w:rsidRPr="00A11301" w:rsidRDefault="00714D8F" w:rsidP="0064421E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Prompt to choose </w:t>
            </w:r>
            <w:r>
              <w:rPr>
                <w:color w:val="0070C0"/>
                <w:sz w:val="24"/>
                <w:szCs w:val="24"/>
              </w:rPr>
              <w:t xml:space="preserve">arrival day, </w:t>
            </w:r>
            <w:r w:rsidRPr="007B257A">
              <w:rPr>
                <w:color w:val="0070C0"/>
                <w:sz w:val="24"/>
                <w:szCs w:val="24"/>
              </w:rPr>
              <w:t xml:space="preserve">arrival month, </w:t>
            </w:r>
            <w:r>
              <w:rPr>
                <w:color w:val="0070C0"/>
                <w:sz w:val="24"/>
                <w:szCs w:val="24"/>
              </w:rPr>
              <w:t xml:space="preserve">arrival year and </w:t>
            </w:r>
            <w:r w:rsidRPr="007B257A">
              <w:rPr>
                <w:color w:val="0070C0"/>
                <w:sz w:val="24"/>
                <w:szCs w:val="24"/>
              </w:rPr>
              <w:t>length of stay</w:t>
            </w:r>
          </w:p>
        </w:tc>
      </w:tr>
      <w:tr w:rsidR="00714D8F" w:rsidTr="0064421E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14D8F" w:rsidRDefault="00714D8F" w:rsidP="006442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14D8F" w:rsidRPr="00A11301" w:rsidRDefault="00714D8F" w:rsidP="0064421E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Display</w:t>
            </w:r>
            <w:r>
              <w:rPr>
                <w:color w:val="0070C0"/>
                <w:sz w:val="24"/>
                <w:szCs w:val="24"/>
              </w:rPr>
              <w:t xml:space="preserve"> the selected</w:t>
            </w:r>
            <w:r>
              <w:rPr>
                <w:color w:val="0070C0"/>
                <w:sz w:val="24"/>
                <w:szCs w:val="24"/>
              </w:rPr>
              <w:t xml:space="preserve"> </w:t>
            </w:r>
            <w:r w:rsidRPr="007B257A">
              <w:rPr>
                <w:color w:val="0070C0"/>
                <w:sz w:val="24"/>
                <w:szCs w:val="24"/>
              </w:rPr>
              <w:t>room type description, arrival date, length of stay and cost</w:t>
            </w:r>
          </w:p>
        </w:tc>
      </w:tr>
      <w:tr w:rsidR="00714D8F" w:rsidTr="0064421E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14D8F" w:rsidRDefault="00714D8F" w:rsidP="006442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14D8F" w:rsidRPr="00714D8F" w:rsidRDefault="00714D8F" w:rsidP="00714D8F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  <w:r w:rsidRPr="00714D8F">
              <w:rPr>
                <w:b/>
                <w:color w:val="FF0000"/>
                <w:sz w:val="24"/>
                <w:szCs w:val="24"/>
              </w:rPr>
              <w:t xml:space="preserve">The expected result </w:t>
            </w:r>
            <w:r>
              <w:rPr>
                <w:b/>
                <w:color w:val="FF0000"/>
                <w:sz w:val="24"/>
                <w:szCs w:val="24"/>
              </w:rPr>
              <w:t xml:space="preserve">is </w:t>
            </w:r>
            <w:r w:rsidRPr="00714D8F">
              <w:rPr>
                <w:b/>
                <w:color w:val="FF0000"/>
                <w:sz w:val="24"/>
                <w:szCs w:val="24"/>
              </w:rPr>
              <w:t xml:space="preserve">not equal to the actual result. </w:t>
            </w:r>
            <w:r>
              <w:rPr>
                <w:b/>
                <w:color w:val="FF0000"/>
                <w:sz w:val="24"/>
                <w:szCs w:val="24"/>
              </w:rPr>
              <w:t>Therefore, f</w:t>
            </w:r>
            <w:r w:rsidRPr="00714D8F">
              <w:rPr>
                <w:b/>
                <w:color w:val="FF0000"/>
                <w:sz w:val="24"/>
                <w:szCs w:val="24"/>
              </w:rPr>
              <w:t xml:space="preserve">unction is </w:t>
            </w:r>
            <w:r>
              <w:rPr>
                <w:b/>
                <w:color w:val="FF0000"/>
                <w:sz w:val="24"/>
                <w:szCs w:val="24"/>
              </w:rPr>
              <w:t xml:space="preserve">inaccurate. </w:t>
            </w:r>
            <w:r w:rsidRPr="00714D8F">
              <w:rPr>
                <w:b/>
                <w:color w:val="FF0000"/>
                <w:sz w:val="24"/>
                <w:szCs w:val="24"/>
              </w:rPr>
              <w:t xml:space="preserve"> Functional error in displaying correct arrival date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Pr="00714D8F">
              <w:rPr>
                <w:b/>
                <w:color w:val="FF0000"/>
                <w:sz w:val="24"/>
                <w:szCs w:val="24"/>
              </w:rPr>
              <w:t>(incorrect date)</w:t>
            </w:r>
          </w:p>
          <w:p w:rsidR="00714D8F" w:rsidRDefault="00714D8F" w:rsidP="0064421E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14D8F" w:rsidTr="0064421E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14D8F" w:rsidRDefault="00714D8F" w:rsidP="006442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14D8F" w:rsidRDefault="00884650" w:rsidP="0064421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714D8F" w:rsidTr="006442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4D8F" w:rsidRDefault="00714D8F" w:rsidP="006442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14D8F" w:rsidRDefault="00714D8F" w:rsidP="006442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714D8F" w:rsidRDefault="00714D8F" w:rsidP="006442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14D8F" w:rsidRDefault="00714D8F" w:rsidP="006442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14D8F" w:rsidRDefault="00714D8F" w:rsidP="006442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84650" w:rsidTr="006442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84650" w:rsidRDefault="00884650" w:rsidP="008846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84650" w:rsidRPr="00F872B5" w:rsidRDefault="000D2C9D" w:rsidP="00884650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 w:rsidR="00884650">
              <w:rPr>
                <w:sz w:val="24"/>
                <w:szCs w:val="24"/>
              </w:rPr>
              <w:t>Arrival Day</w:t>
            </w:r>
          </w:p>
        </w:tc>
        <w:tc>
          <w:tcPr>
            <w:tcW w:w="5596" w:type="dxa"/>
          </w:tcPr>
          <w:p w:rsidR="00884650" w:rsidRPr="00F872B5" w:rsidRDefault="00884650" w:rsidP="000D2C9D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Next Step: Prompt to </w:t>
            </w:r>
            <w:r w:rsidR="000D2C9D">
              <w:rPr>
                <w:sz w:val="24"/>
                <w:szCs w:val="24"/>
              </w:rPr>
              <w:t>Select</w:t>
            </w:r>
            <w:r>
              <w:rPr>
                <w:sz w:val="24"/>
                <w:szCs w:val="24"/>
              </w:rPr>
              <w:t xml:space="preserve"> arrival month</w:t>
            </w:r>
          </w:p>
        </w:tc>
        <w:tc>
          <w:tcPr>
            <w:tcW w:w="714" w:type="dxa"/>
          </w:tcPr>
          <w:p w:rsidR="00884650" w:rsidRPr="00F872B5" w:rsidRDefault="00884650" w:rsidP="00884650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884650" w:rsidRDefault="00884650" w:rsidP="00884650">
            <w:pPr>
              <w:pStyle w:val="RowHeadings"/>
              <w:spacing w:before="80" w:after="80"/>
            </w:pPr>
          </w:p>
        </w:tc>
      </w:tr>
      <w:tr w:rsidR="00884650" w:rsidTr="006442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4650" w:rsidRDefault="00884650" w:rsidP="008846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84650" w:rsidRPr="00F872B5" w:rsidRDefault="000D2C9D" w:rsidP="00884650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 w:rsidR="00884650">
              <w:rPr>
                <w:sz w:val="24"/>
                <w:szCs w:val="24"/>
              </w:rPr>
              <w:t>Arrival Month</w:t>
            </w:r>
          </w:p>
        </w:tc>
        <w:tc>
          <w:tcPr>
            <w:tcW w:w="5596" w:type="dxa"/>
          </w:tcPr>
          <w:p w:rsidR="00884650" w:rsidRPr="00F872B5" w:rsidRDefault="00884650" w:rsidP="000D2C9D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Next Step: Prompt to </w:t>
            </w:r>
            <w:r w:rsidR="000D2C9D">
              <w:rPr>
                <w:sz w:val="24"/>
                <w:szCs w:val="24"/>
              </w:rPr>
              <w:t>select</w:t>
            </w:r>
            <w:r>
              <w:rPr>
                <w:sz w:val="24"/>
                <w:szCs w:val="24"/>
              </w:rPr>
              <w:t xml:space="preserve"> arrival year</w:t>
            </w:r>
          </w:p>
        </w:tc>
        <w:tc>
          <w:tcPr>
            <w:tcW w:w="714" w:type="dxa"/>
          </w:tcPr>
          <w:p w:rsidR="00884650" w:rsidRPr="00F872B5" w:rsidRDefault="00884650" w:rsidP="00884650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884650" w:rsidRDefault="00884650" w:rsidP="00884650">
            <w:pPr>
              <w:pStyle w:val="RowHeadings"/>
              <w:spacing w:before="80" w:after="80"/>
            </w:pPr>
          </w:p>
        </w:tc>
      </w:tr>
      <w:tr w:rsidR="00884650" w:rsidTr="006442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4650" w:rsidRDefault="00884650" w:rsidP="008846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84650" w:rsidRDefault="000D2C9D" w:rsidP="00884650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  <w:r w:rsidR="00884650">
              <w:rPr>
                <w:sz w:val="24"/>
                <w:szCs w:val="24"/>
              </w:rPr>
              <w:t xml:space="preserve"> Arrival Year</w:t>
            </w:r>
          </w:p>
        </w:tc>
        <w:tc>
          <w:tcPr>
            <w:tcW w:w="5596" w:type="dxa"/>
          </w:tcPr>
          <w:p w:rsidR="00884650" w:rsidRDefault="00884650" w:rsidP="000D2C9D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Next Step: Prompt to </w:t>
            </w:r>
            <w:r w:rsidR="000D2C9D">
              <w:rPr>
                <w:sz w:val="24"/>
                <w:szCs w:val="24"/>
              </w:rPr>
              <w:t>select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Length of stay</w:t>
            </w:r>
          </w:p>
        </w:tc>
        <w:tc>
          <w:tcPr>
            <w:tcW w:w="714" w:type="dxa"/>
          </w:tcPr>
          <w:p w:rsidR="00884650" w:rsidRDefault="00884650" w:rsidP="00884650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884650" w:rsidRPr="00F872B5" w:rsidRDefault="00884650" w:rsidP="00884650">
            <w:pPr>
              <w:pStyle w:val="RowHeadings"/>
              <w:spacing w:before="80" w:after="80"/>
              <w:rPr>
                <w:sz w:val="24"/>
                <w:szCs w:val="24"/>
              </w:rPr>
            </w:pPr>
          </w:p>
        </w:tc>
      </w:tr>
      <w:tr w:rsidR="00884650" w:rsidTr="006442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4650" w:rsidRDefault="00884650" w:rsidP="008846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84650" w:rsidRDefault="000D2C9D" w:rsidP="00884650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</w:t>
            </w:r>
            <w:r w:rsidR="00884650">
              <w:rPr>
                <w:sz w:val="24"/>
                <w:szCs w:val="24"/>
              </w:rPr>
              <w:t xml:space="preserve"> Length of Stay</w:t>
            </w:r>
          </w:p>
        </w:tc>
        <w:tc>
          <w:tcPr>
            <w:tcW w:w="5596" w:type="dxa"/>
          </w:tcPr>
          <w:p w:rsidR="00884650" w:rsidRDefault="00884650" w:rsidP="00884650">
            <w:pPr>
              <w:pStyle w:val="bp"/>
              <w:rPr>
                <w:sz w:val="24"/>
                <w:szCs w:val="24"/>
              </w:rPr>
            </w:pPr>
            <w:r w:rsidRPr="008C6669">
              <w:rPr>
                <w:sz w:val="24"/>
                <w:szCs w:val="24"/>
              </w:rPr>
              <w:t>Expect the program to display  room type description, arrival date, length of stay and cost</w:t>
            </w:r>
          </w:p>
        </w:tc>
        <w:tc>
          <w:tcPr>
            <w:tcW w:w="714" w:type="dxa"/>
          </w:tcPr>
          <w:p w:rsidR="00884650" w:rsidRDefault="00884650" w:rsidP="00884650">
            <w:pPr>
              <w:pStyle w:val="RowHeadings"/>
              <w:spacing w:before="80" w:after="80"/>
              <w:jc w:val="center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884650" w:rsidRPr="00F872B5" w:rsidRDefault="00884650" w:rsidP="00884650">
            <w:pPr>
              <w:pStyle w:val="RowHeadings"/>
              <w:spacing w:before="80" w:after="80"/>
              <w:rPr>
                <w:sz w:val="24"/>
                <w:szCs w:val="24"/>
              </w:rPr>
            </w:pPr>
            <w:r>
              <w:rPr>
                <w:rStyle w:val="ilfuvd"/>
                <w:rFonts w:ascii="Segoe UI Symbol" w:hAnsi="Segoe UI Symbol" w:cs="Segoe UI Symbol"/>
              </w:rPr>
              <w:t xml:space="preserve">   ✔</w:t>
            </w:r>
          </w:p>
        </w:tc>
      </w:tr>
    </w:tbl>
    <w:p w:rsidR="00A25A75" w:rsidRDefault="00A25A75" w:rsidP="00780A9A">
      <w:pPr>
        <w:pStyle w:val="bp"/>
        <w:spacing w:before="0" w:after="0"/>
      </w:pPr>
    </w:p>
    <w:p w:rsidR="00A25A75" w:rsidRDefault="00A25A75" w:rsidP="00780A9A">
      <w:pPr>
        <w:pStyle w:val="bp"/>
        <w:spacing w:before="0" w:after="0"/>
      </w:pPr>
    </w:p>
    <w:p w:rsidR="00A25A75" w:rsidRDefault="00A25A75" w:rsidP="00780A9A">
      <w:pPr>
        <w:pStyle w:val="bp"/>
        <w:spacing w:before="0" w:after="0"/>
      </w:pPr>
    </w:p>
    <w:p w:rsidR="00A25A75" w:rsidRDefault="00A25A75" w:rsidP="00780A9A">
      <w:pPr>
        <w:pStyle w:val="bp"/>
        <w:spacing w:before="0" w:after="0"/>
      </w:pPr>
    </w:p>
    <w:p w:rsidR="00A25A75" w:rsidRDefault="00A25A75" w:rsidP="00780A9A">
      <w:pPr>
        <w:pStyle w:val="bp"/>
        <w:spacing w:before="0" w:after="0"/>
      </w:pPr>
    </w:p>
    <w:p w:rsidR="00A25A75" w:rsidRDefault="00A25A75" w:rsidP="00780A9A">
      <w:pPr>
        <w:pStyle w:val="bp"/>
        <w:spacing w:before="0" w:after="0"/>
      </w:pPr>
    </w:p>
    <w:p w:rsidR="00A25A75" w:rsidRDefault="00A25A75" w:rsidP="00780A9A">
      <w:pPr>
        <w:pStyle w:val="bp"/>
        <w:spacing w:before="0" w:after="0"/>
      </w:pPr>
    </w:p>
    <w:p w:rsidR="00A25A75" w:rsidRDefault="00A25A75" w:rsidP="00780A9A">
      <w:pPr>
        <w:pStyle w:val="bp"/>
        <w:spacing w:before="0" w:after="0"/>
      </w:pPr>
    </w:p>
    <w:p w:rsidR="00A25A75" w:rsidRDefault="00A25A75" w:rsidP="00780A9A">
      <w:pPr>
        <w:pStyle w:val="bp"/>
        <w:spacing w:before="0" w:after="0"/>
      </w:pPr>
    </w:p>
    <w:p w:rsidR="00A25A75" w:rsidRDefault="00A25A75" w:rsidP="00780A9A">
      <w:pPr>
        <w:pStyle w:val="bp"/>
        <w:spacing w:before="0" w:after="0"/>
      </w:pPr>
    </w:p>
    <w:p w:rsidR="00A25A75" w:rsidRDefault="00A25A75" w:rsidP="00780A9A">
      <w:pPr>
        <w:pStyle w:val="bp"/>
        <w:spacing w:before="0" w:after="0"/>
      </w:pPr>
    </w:p>
    <w:p w:rsidR="00A25A75" w:rsidRDefault="00A25A75" w:rsidP="00780A9A">
      <w:pPr>
        <w:pStyle w:val="bp"/>
        <w:spacing w:before="0" w:after="0"/>
      </w:pPr>
    </w:p>
    <w:p w:rsidR="00A25A75" w:rsidRDefault="00A25A75" w:rsidP="00780A9A">
      <w:pPr>
        <w:pStyle w:val="bp"/>
        <w:spacing w:before="0" w:after="0"/>
      </w:pPr>
    </w:p>
    <w:p w:rsidR="00A25A75" w:rsidRDefault="00A25A75" w:rsidP="00780A9A">
      <w:pPr>
        <w:pStyle w:val="bp"/>
        <w:spacing w:before="0" w:after="0"/>
      </w:pPr>
    </w:p>
    <w:p w:rsidR="00A25A75" w:rsidRDefault="00A25A75" w:rsidP="00780A9A">
      <w:pPr>
        <w:pStyle w:val="bp"/>
        <w:spacing w:before="0" w:after="0"/>
      </w:pPr>
    </w:p>
    <w:p w:rsidR="000F03F6" w:rsidRDefault="000F03F6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AE8" w:rsidRDefault="00CE4AE8">
      <w:r>
        <w:separator/>
      </w:r>
    </w:p>
  </w:endnote>
  <w:endnote w:type="continuationSeparator" w:id="0">
    <w:p w:rsidR="00CE4AE8" w:rsidRDefault="00CE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4AE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4AE8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AE8" w:rsidRDefault="00CE4AE8">
      <w:r>
        <w:separator/>
      </w:r>
    </w:p>
  </w:footnote>
  <w:footnote w:type="continuationSeparator" w:id="0">
    <w:p w:rsidR="00CE4AE8" w:rsidRDefault="00CE4A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7B19BC" w:rsidP="00B71A35">
          <w:r>
            <w:t xml:space="preserve">      Test 1</w:t>
          </w:r>
        </w:p>
      </w:tc>
      <w:tc>
        <w:tcPr>
          <w:tcW w:w="3179" w:type="dxa"/>
        </w:tcPr>
        <w:p w:rsidR="00A37650" w:rsidRDefault="007B19BC" w:rsidP="00B71A35">
          <w:r>
            <w:t xml:space="preserve">  Date:  20/09/2018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200B"/>
    <w:rsid w:val="00090A99"/>
    <w:rsid w:val="00096482"/>
    <w:rsid w:val="000D2C9D"/>
    <w:rsid w:val="000D5952"/>
    <w:rsid w:val="000E3C24"/>
    <w:rsid w:val="000F03F6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70DF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14D8F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B19BC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4650"/>
    <w:rsid w:val="0089205C"/>
    <w:rsid w:val="00895710"/>
    <w:rsid w:val="008A02F5"/>
    <w:rsid w:val="008A2D47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25A75"/>
    <w:rsid w:val="00A30AD6"/>
    <w:rsid w:val="00A37650"/>
    <w:rsid w:val="00A46037"/>
    <w:rsid w:val="00A6090E"/>
    <w:rsid w:val="00A72B6A"/>
    <w:rsid w:val="00A739C2"/>
    <w:rsid w:val="00A857E6"/>
    <w:rsid w:val="00A950BD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4AE8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6592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ilfuvd">
    <w:name w:val="ilfuvd"/>
    <w:basedOn w:val="DefaultParagraphFont"/>
    <w:rsid w:val="0051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ilfuvd">
    <w:name w:val="ilfuvd"/>
    <w:basedOn w:val="DefaultParagraphFont"/>
    <w:rsid w:val="0051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30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tharidu</cp:lastModifiedBy>
  <cp:revision>8</cp:revision>
  <cp:lastPrinted>2003-10-05T22:49:00Z</cp:lastPrinted>
  <dcterms:created xsi:type="dcterms:W3CDTF">2015-07-22T01:48:00Z</dcterms:created>
  <dcterms:modified xsi:type="dcterms:W3CDTF">2018-09-25T03:50:00Z</dcterms:modified>
</cp:coreProperties>
</file>